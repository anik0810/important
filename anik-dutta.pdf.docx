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2185" w14:textId="77777777" w:rsidR="005E1FF7" w:rsidRDefault="005E1FF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BACE644" wp14:editId="6FB4E811">
                <wp:simplePos x="0" y="0"/>
                <wp:positionH relativeFrom="page">
                  <wp:align>right</wp:align>
                </wp:positionH>
                <wp:positionV relativeFrom="page">
                  <wp:posOffset>69850</wp:posOffset>
                </wp:positionV>
                <wp:extent cx="7772400" cy="100584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5690" cy="1006169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6927" y="4939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0" y="5444836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556260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0" y="5950527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06829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3" descr="GPS ico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2927" y="5056909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" name="Freeform 35"/>
                        <wps:cNvSpPr>
                          <a:spLocks/>
                        </wps:cNvSpPr>
                        <wps:spPr bwMode="auto">
                          <a:xfrm>
                            <a:off x="0" y="6463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6" descr="website icon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580909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83A05" id="Group 1" o:spid="_x0000_s1026" alt="&quot;&quot;" style="position:absolute;margin-left:560.8pt;margin-top:5.5pt;width:612pt;height:11in;z-index:-251657216;mso-position-horizontal:right;mso-position-horizontal-relative:page;mso-position-vertical-relative:page;mso-width-relative:margin;mso-height-relative:margin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">
  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  <v:path arrowok="t" o:connecttype="custom" o:connectlocs="4572635,0;0,635;0,769620;2640965,1704340;4572635,0" o:connectangles="0,0,0,0,0"/>
                </v:shape>
  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  <v:path arrowok="t" o:connecttype="custom" o:connectlocs="1828,0;0,1609;6817,22;6866,2;6866,2;6045,2;1828,0" o:connectangles="0,0,0,0,0,0,0"/>
                  </v:shape>
  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  <v:path arrowok="t" o:connecttype="custom" o:connectlocs="1918970,0;770255,266065;0,948055;1918970,0" o:connectangles="0,0,0,0"/>
                </v:shape>
  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  <v:path arrowok="t" o:connecttype="custom" o:connectlocs="1638300,0;0,1011555;3864610,1011555;3864610,458470;1638300,0" o:connectangles="0,0,0,0,0"/>
                </v:shape>
  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  <v:path arrowok="t" o:connecttype="custom" o:connectlocs="0,0;1351915,314960;1266190,239395;0,0" o:connectangles="0,0,0,0"/>
                </v:shape>
  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  <v:path arrowok="t" o:connecttype="custom" o:connectlocs="2640965,0;0,934720;0,1692910;4559935,1692910;2640965,0" o:connectangles="0,0,0,0,0"/>
                </v:shape>
  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  <v:path arrowok="t" o:connecttype="custom" o:connectlocs="0,0;1149350,1011555;4338955,1011555;4328795,1007110;0,0" o:connectangles="0,0,0,0,0"/>
                </v:shape>
  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  <v:path arrowok="t" o:connecttype="custom" o:connectlocs="2106930,1692910;0,0;1920240,1692910;2106930,1692910" o:connectangles="0,0,0,0"/>
                </v:shape>
  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  <v:path arrowok="t" o:connecttype="custom" o:connectlocs="4057015,1692910;2903855,681355;3951605,1692910;4057015,1692910" o:connectangles="0,0,0,0"/>
                </v:shape>
  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  <v:path arrowok="t" o:connecttype="custom" o:connectlocs="0,0;770255,681355;1918970,948055;0,0" o:connectangles="0,0,0,0"/>
                </v:shape>
  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  <v:path arrowok="t" o:connecttype="custom" o:connectlocs="0,0;90805,82550;1239520,349250;0,0" o:connectangles="0,0,0,0"/>
                </v:shape>
  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  <v:path arrowok="t" o:connecttype="custom" o:connectlocs="0,0;1152525,1011555;2226310,1011555;2226310,458470;0,0" o:connectangles="0,0,0,0,0"/>
                </v:shape>
  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" path="m3772,l,,,628r3772,l3843,619r66,-23l3968,559r48,-49l4054,451r23,-66l4086,314r-9,-72l4054,176r-38,-59l3968,69,3909,32,3843,8,3772,xe" fillcolor="#5a1125 [2405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  <v:imagedata r:id="rId14" o:title="Phone icon"/>
                  <v:path arrowok="t"/>
                </v:shape>
  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" path="m3772,l,,,628r3772,l3843,619r66,-23l3968,559r48,-49l4054,451r23,-66l4086,314r-9,-72l4054,176r-38,-59l3968,69,3909,32,3843,8,3772,xe" fillcolor="#99242c [2406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5" o:title="Email icon"/>
                </v:shape>
  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  <v:imagedata r:id="rId16" o:title="GPS icon"/>
                  <v:path arrowok="t"/>
                </v:shape>
  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" path="m3772,l,,,628r3772,l3843,619r66,-23l3968,559r48,-49l4054,451r23,-66l4086,314r-9,-72l4054,176r-38,-59l3968,69,3909,32,3843,8,3772,xe" fillcolor="#cc2f0f [2407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  <v:imagedata r:id="rId17" o:title="website icon"/>
                  <v:path arrowok="t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0"/>
        <w:gridCol w:w="423"/>
        <w:gridCol w:w="6601"/>
      </w:tblGrid>
      <w:tr w:rsidR="00B6466C" w14:paraId="01FABCBC" w14:textId="77777777" w:rsidTr="008142B8">
        <w:trPr>
          <w:trHeight w:val="975"/>
          <w:jc w:val="center"/>
        </w:trPr>
        <w:tc>
          <w:tcPr>
            <w:tcW w:w="294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AA6A372" w14:textId="77777777" w:rsidR="00B6466C" w:rsidRDefault="007913A5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8B09AD" wp14:editId="4C6D0E90">
                  <wp:extent cx="1810512" cy="181051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8"/>
                          <a:srcRect t="139" b="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 w:val="restart"/>
          </w:tcPr>
          <w:p w14:paraId="15D93AF0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</w:tcPr>
          <w:p w14:paraId="49B6B997" w14:textId="5C6F3B0E" w:rsidR="00B6466C" w:rsidRPr="00222466" w:rsidRDefault="008142B8" w:rsidP="00222466">
            <w:pPr>
              <w:pStyle w:val="Title"/>
            </w:pPr>
            <w:r>
              <w:t>Anik Dutta</w:t>
            </w:r>
          </w:p>
        </w:tc>
      </w:tr>
      <w:tr w:rsidR="00555003" w:rsidRPr="00990D07" w14:paraId="2CE97AB6" w14:textId="77777777" w:rsidTr="008142B8">
        <w:trPr>
          <w:trHeight w:val="1589"/>
          <w:jc w:val="center"/>
        </w:trPr>
        <w:tc>
          <w:tcPr>
            <w:tcW w:w="2940" w:type="dxa"/>
            <w:vMerge/>
            <w:tcBorders>
              <w:bottom w:val="nil"/>
            </w:tcBorders>
          </w:tcPr>
          <w:p w14:paraId="0B273AD6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7B08E29B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 w:val="restart"/>
            <w:tcBorders>
              <w:bottom w:val="nil"/>
            </w:tcBorders>
          </w:tcPr>
          <w:p w14:paraId="1EEA545B" w14:textId="1865B4DF" w:rsidR="000F7D04" w:rsidRDefault="00C16D9F" w:rsidP="000F7D04">
            <w:pPr>
              <w:pStyle w:val="Heading2"/>
              <w:spacing w:before="0"/>
            </w:pPr>
            <w:r>
              <w:t>Achievements &amp; Certificates</w:t>
            </w:r>
          </w:p>
          <w:p w14:paraId="0161AB3E" w14:textId="075BEBE6" w:rsidR="00C16D9F" w:rsidRDefault="00C16D9F" w:rsidP="00C16D9F">
            <w:pPr>
              <w:pStyle w:val="ListParagraph"/>
              <w:numPr>
                <w:ilvl w:val="0"/>
                <w:numId w:val="5"/>
              </w:numPr>
            </w:pPr>
            <w:r w:rsidRPr="00990D07">
              <w:rPr>
                <w:b/>
                <w:bCs/>
                <w:color w:val="CD303C" w:themeColor="accent3"/>
              </w:rPr>
              <w:t>Front End Development</w:t>
            </w:r>
            <w:r>
              <w:t xml:space="preserve"> – </w:t>
            </w:r>
            <w:hyperlink r:id="rId19" w:history="1">
              <w:r w:rsidRPr="00990D07">
                <w:rPr>
                  <w:rStyle w:val="Hyperlink"/>
                </w:rPr>
                <w:t xml:space="preserve">CSS Certificate by </w:t>
              </w:r>
              <w:r w:rsidR="00906894" w:rsidRPr="00990D07">
                <w:rPr>
                  <w:rStyle w:val="Hyperlink"/>
                </w:rPr>
                <w:t>Hacker Rank.</w:t>
              </w:r>
            </w:hyperlink>
          </w:p>
          <w:p w14:paraId="7552818D" w14:textId="3BA0093A" w:rsidR="00906894" w:rsidRDefault="00906894" w:rsidP="00C16D9F">
            <w:pPr>
              <w:pStyle w:val="ListParagraph"/>
              <w:numPr>
                <w:ilvl w:val="0"/>
                <w:numId w:val="5"/>
              </w:numPr>
            </w:pPr>
            <w:r w:rsidRPr="008F7825">
              <w:rPr>
                <w:b/>
                <w:bCs/>
                <w:color w:val="CD303C" w:themeColor="accent3"/>
              </w:rPr>
              <w:t>Back End Development</w:t>
            </w:r>
            <w:r>
              <w:t xml:space="preserve"> – </w:t>
            </w:r>
            <w:hyperlink r:id="rId20" w:history="1">
              <w:r w:rsidRPr="00990D07">
                <w:rPr>
                  <w:rStyle w:val="Hyperlink"/>
                </w:rPr>
                <w:t>JAVASCRIPT Certificate by Hacker Rank.</w:t>
              </w:r>
            </w:hyperlink>
          </w:p>
          <w:p w14:paraId="7D63791E" w14:textId="27B61C3B" w:rsidR="00906894" w:rsidRDefault="00906894" w:rsidP="00C16D9F">
            <w:pPr>
              <w:pStyle w:val="ListParagraph"/>
              <w:numPr>
                <w:ilvl w:val="0"/>
                <w:numId w:val="5"/>
              </w:numPr>
            </w:pPr>
            <w:r w:rsidRPr="008F7825">
              <w:rPr>
                <w:b/>
                <w:bCs/>
              </w:rPr>
              <w:t>C language</w:t>
            </w:r>
            <w:r>
              <w:t xml:space="preserve"> -</w:t>
            </w:r>
            <w:hyperlink r:id="rId21" w:history="1">
              <w:r w:rsidRPr="00990D07">
                <w:rPr>
                  <w:rStyle w:val="Hyperlink"/>
                </w:rPr>
                <w:t>5 stars in C at Hacker Rank.</w:t>
              </w:r>
            </w:hyperlink>
          </w:p>
          <w:p w14:paraId="1059710C" w14:textId="77777777" w:rsidR="003915D0" w:rsidRPr="000F7D04" w:rsidRDefault="003915D0" w:rsidP="003915D0">
            <w:pPr>
              <w:pStyle w:val="Heading2"/>
            </w:pPr>
            <w:r>
              <w:t>Experience</w:t>
            </w:r>
          </w:p>
          <w:p w14:paraId="52528A5D" w14:textId="0801736D" w:rsidR="003915D0" w:rsidRPr="00990D07" w:rsidRDefault="003915D0" w:rsidP="003915D0">
            <w:pPr>
              <w:pStyle w:val="ListParagraph"/>
              <w:numPr>
                <w:ilvl w:val="0"/>
                <w:numId w:val="7"/>
              </w:numPr>
              <w:rPr>
                <w:color w:val="CD303C" w:themeColor="accent3"/>
              </w:rPr>
            </w:pPr>
            <w:r w:rsidRPr="008F7825">
              <w:rPr>
                <w:b/>
                <w:bCs/>
              </w:rPr>
              <w:t xml:space="preserve">Google Developer Student Club </w:t>
            </w:r>
            <w:r w:rsidR="00B3679D" w:rsidRPr="008F7825">
              <w:rPr>
                <w:b/>
                <w:bCs/>
              </w:rPr>
              <w:t>SNU</w:t>
            </w:r>
            <w:r w:rsidR="00B3679D">
              <w:t xml:space="preserve"> -- </w:t>
            </w:r>
            <w:r w:rsidR="00B3679D" w:rsidRPr="00990D07">
              <w:rPr>
                <w:b/>
                <w:bCs/>
                <w:color w:val="CD303C" w:themeColor="accent3"/>
              </w:rPr>
              <w:t>Web</w:t>
            </w:r>
            <w:r w:rsidRPr="00990D07">
              <w:rPr>
                <w:b/>
                <w:bCs/>
                <w:color w:val="CD303C" w:themeColor="accent3"/>
              </w:rPr>
              <w:t xml:space="preserve"> Dev</w:t>
            </w:r>
            <w:r w:rsidRPr="00990D07">
              <w:rPr>
                <w:color w:val="CD303C" w:themeColor="accent3"/>
              </w:rPr>
              <w:t xml:space="preserve"> Team Lead</w:t>
            </w:r>
          </w:p>
          <w:p w14:paraId="11FC1FB7" w14:textId="64FDED01" w:rsidR="003915D0" w:rsidRDefault="003915D0" w:rsidP="003915D0">
            <w:pPr>
              <w:pStyle w:val="ListParagraph"/>
              <w:numPr>
                <w:ilvl w:val="0"/>
                <w:numId w:val="7"/>
              </w:numPr>
            </w:pPr>
            <w:r w:rsidRPr="008F7825">
              <w:rPr>
                <w:b/>
                <w:bCs/>
              </w:rPr>
              <w:t>Geek for Geeks SNU</w:t>
            </w:r>
            <w:r>
              <w:t xml:space="preserve"> </w:t>
            </w:r>
            <w:r w:rsidR="00B3679D">
              <w:t xml:space="preserve">-- </w:t>
            </w:r>
            <w:r>
              <w:t>Technical Lead</w:t>
            </w:r>
          </w:p>
          <w:p w14:paraId="0A9F5DE8" w14:textId="5E823C56" w:rsidR="000F7D04" w:rsidRPr="000F7D04" w:rsidRDefault="00775A47" w:rsidP="00775A47">
            <w:pPr>
              <w:pStyle w:val="Heading2"/>
            </w:pPr>
            <w:r>
              <w:t>Skills</w:t>
            </w:r>
          </w:p>
          <w:p w14:paraId="1EE24FF8" w14:textId="6CF883C7" w:rsidR="000F7D04" w:rsidRDefault="00775A47" w:rsidP="000F7D04">
            <w:pPr>
              <w:pStyle w:val="ListBullet"/>
            </w:pPr>
            <w:r>
              <w:t>DSA With C++</w:t>
            </w:r>
          </w:p>
          <w:p w14:paraId="10A79101" w14:textId="6DD13288" w:rsidR="00775A47" w:rsidRPr="008F7825" w:rsidRDefault="00775A47" w:rsidP="000F7D04">
            <w:pPr>
              <w:pStyle w:val="ListBullet"/>
              <w:rPr>
                <w:color w:val="CD303C" w:themeColor="accent3"/>
              </w:rPr>
            </w:pPr>
            <w:r w:rsidRPr="008F7825">
              <w:rPr>
                <w:color w:val="CD303C" w:themeColor="accent3"/>
              </w:rPr>
              <w:t>Java Script</w:t>
            </w:r>
          </w:p>
          <w:p w14:paraId="0D8C846B" w14:textId="2B0FA561" w:rsidR="00775A47" w:rsidRPr="008F7825" w:rsidRDefault="00775A47" w:rsidP="000F7D04">
            <w:pPr>
              <w:pStyle w:val="ListBullet"/>
              <w:rPr>
                <w:color w:val="CD303C" w:themeColor="accent3"/>
              </w:rPr>
            </w:pPr>
            <w:r w:rsidRPr="008F7825">
              <w:rPr>
                <w:color w:val="CD303C" w:themeColor="accent3"/>
              </w:rPr>
              <w:t>React J</w:t>
            </w:r>
            <w:r w:rsidR="00B3679D" w:rsidRPr="008F7825">
              <w:rPr>
                <w:color w:val="CD303C" w:themeColor="accent3"/>
              </w:rPr>
              <w:t>s</w:t>
            </w:r>
          </w:p>
          <w:p w14:paraId="33A66DDB" w14:textId="56C1CF09" w:rsidR="00775A47" w:rsidRDefault="00775A47" w:rsidP="000F7D04">
            <w:pPr>
              <w:pStyle w:val="ListBullet"/>
            </w:pPr>
            <w:r>
              <w:t>Node Js</w:t>
            </w:r>
          </w:p>
          <w:p w14:paraId="0BBFC3A9" w14:textId="5BE316DE" w:rsidR="00775A47" w:rsidRDefault="00775A47" w:rsidP="006F0E51">
            <w:pPr>
              <w:pStyle w:val="ListBullet"/>
            </w:pPr>
            <w:r>
              <w:t>C++</w:t>
            </w:r>
          </w:p>
          <w:p w14:paraId="4899A88D" w14:textId="08DC7ED2" w:rsidR="00555003" w:rsidRDefault="00B3679D" w:rsidP="000F7D04">
            <w:pPr>
              <w:pStyle w:val="Heading2"/>
            </w:pPr>
            <w:r>
              <w:t>Projects</w:t>
            </w:r>
          </w:p>
          <w:p w14:paraId="49E402FD" w14:textId="3C8A8DDF" w:rsidR="000F7D04" w:rsidRDefault="00B3679D" w:rsidP="00B3679D">
            <w:pPr>
              <w:pStyle w:val="ListParagraph"/>
              <w:numPr>
                <w:ilvl w:val="0"/>
                <w:numId w:val="8"/>
              </w:numPr>
            </w:pPr>
            <w:r w:rsidRPr="001E15EC">
              <w:rPr>
                <w:b/>
                <w:bCs/>
              </w:rPr>
              <w:t>E-Commerce Website with</w:t>
            </w:r>
            <w:r w:rsidRPr="001E15EC">
              <w:rPr>
                <w:b/>
                <w:bCs/>
                <w:color w:val="CD303C" w:themeColor="accent3"/>
              </w:rPr>
              <w:t xml:space="preserve"> MERN</w:t>
            </w:r>
            <w:r>
              <w:t xml:space="preserve"> – </w:t>
            </w:r>
            <w:hyperlink r:id="rId22" w:history="1">
              <w:r w:rsidRPr="001E15EC">
                <w:rPr>
                  <w:rStyle w:val="Hyperlink"/>
                  <w:color w:val="0070C0"/>
                </w:rPr>
                <w:t>Adventurous Essence, Package   tour operator with online booking system.</w:t>
              </w:r>
            </w:hyperlink>
          </w:p>
          <w:p w14:paraId="4E225EF5" w14:textId="166611A6" w:rsidR="00B3679D" w:rsidRDefault="00B3679D" w:rsidP="00B3679D">
            <w:pPr>
              <w:pStyle w:val="ListParagraph"/>
              <w:numPr>
                <w:ilvl w:val="0"/>
                <w:numId w:val="8"/>
              </w:numPr>
            </w:pPr>
            <w:r w:rsidRPr="001E15EC">
              <w:rPr>
                <w:b/>
                <w:bCs/>
              </w:rPr>
              <w:t xml:space="preserve">Online </w:t>
            </w:r>
            <w:r w:rsidRPr="001E15EC">
              <w:rPr>
                <w:b/>
                <w:bCs/>
                <w:color w:val="CD303C" w:themeColor="accent3"/>
              </w:rPr>
              <w:t>PDF</w:t>
            </w:r>
            <w:r w:rsidRPr="001E15EC">
              <w:rPr>
                <w:b/>
                <w:bCs/>
              </w:rPr>
              <w:t xml:space="preserve"> </w:t>
            </w:r>
            <w:r w:rsidR="001E15EC">
              <w:rPr>
                <w:b/>
                <w:bCs/>
              </w:rPr>
              <w:t>C</w:t>
            </w:r>
            <w:r w:rsidRPr="001E15EC">
              <w:rPr>
                <w:b/>
                <w:bCs/>
              </w:rPr>
              <w:t>onverter</w:t>
            </w:r>
            <w:r>
              <w:t xml:space="preserve"> – </w:t>
            </w:r>
            <w:hyperlink r:id="rId23" w:history="1">
              <w:r w:rsidRPr="001E15EC">
                <w:rPr>
                  <w:rStyle w:val="Hyperlink"/>
                  <w:color w:val="0070C0"/>
                </w:rPr>
                <w:t>JPG,</w:t>
              </w:r>
              <w:r w:rsidR="006F0E51" w:rsidRPr="001E15EC">
                <w:rPr>
                  <w:rStyle w:val="Hyperlink"/>
                  <w:color w:val="0070C0"/>
                </w:rPr>
                <w:t xml:space="preserve"> </w:t>
              </w:r>
              <w:r w:rsidRPr="001E15EC">
                <w:rPr>
                  <w:rStyle w:val="Hyperlink"/>
                  <w:color w:val="0070C0"/>
                </w:rPr>
                <w:t>PNG,</w:t>
              </w:r>
              <w:r w:rsidR="006F0E51" w:rsidRPr="001E15EC">
                <w:rPr>
                  <w:rStyle w:val="Hyperlink"/>
                  <w:color w:val="0070C0"/>
                </w:rPr>
                <w:t xml:space="preserve"> HTML, DOCX, XLSX to PDF converter &amp; PDF merging, encrypting web application.</w:t>
              </w:r>
            </w:hyperlink>
          </w:p>
          <w:p w14:paraId="47F6B5E1" w14:textId="342093B2" w:rsidR="008142B8" w:rsidRDefault="001E15EC" w:rsidP="008142B8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bCs/>
              </w:rPr>
              <w:t xml:space="preserve">Portfolio – </w:t>
            </w:r>
            <w:hyperlink r:id="rId24" w:history="1">
              <w:r w:rsidRPr="001E15EC">
                <w:rPr>
                  <w:rStyle w:val="Hyperlink"/>
                  <w:b/>
                  <w:bCs/>
                </w:rPr>
                <w:t>portfolio with React.</w:t>
              </w:r>
            </w:hyperlink>
          </w:p>
          <w:p w14:paraId="056749D7" w14:textId="5226A7C9" w:rsidR="008142B8" w:rsidRDefault="008142B8" w:rsidP="008142B8">
            <w:pPr>
              <w:pStyle w:val="Heading2"/>
            </w:pPr>
            <w:r>
              <w:t>Education –</w:t>
            </w:r>
          </w:p>
          <w:p w14:paraId="38630727" w14:textId="513C00F5" w:rsidR="008142B8" w:rsidRDefault="008142B8" w:rsidP="008142B8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8142B8">
              <w:rPr>
                <w:b/>
                <w:bCs/>
              </w:rPr>
              <w:t>Sister Nivedita University</w:t>
            </w:r>
            <w:r>
              <w:rPr>
                <w:b/>
                <w:bCs/>
              </w:rPr>
              <w:t xml:space="preserve"> – </w:t>
            </w:r>
            <w:r w:rsidRPr="008142B8">
              <w:t>B. TECH CSE (5</w:t>
            </w:r>
            <w:r w:rsidRPr="008142B8">
              <w:rPr>
                <w:vertAlign w:val="superscript"/>
              </w:rPr>
              <w:t>th</w:t>
            </w:r>
            <w:r w:rsidRPr="008142B8">
              <w:t xml:space="preserve"> Sem)</w:t>
            </w:r>
            <w:r>
              <w:rPr>
                <w:b/>
                <w:bCs/>
              </w:rPr>
              <w:t xml:space="preserve"> </w:t>
            </w:r>
          </w:p>
          <w:p w14:paraId="3FC36085" w14:textId="4BE8C92F" w:rsidR="008142B8" w:rsidRDefault="008142B8" w:rsidP="008142B8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1E15EC">
              <w:rPr>
                <w:b/>
                <w:bCs/>
                <w:color w:val="CD303C" w:themeColor="accent3"/>
              </w:rPr>
              <w:t>CGPA</w:t>
            </w:r>
            <w:r w:rsidR="001E15EC">
              <w:rPr>
                <w:b/>
                <w:bCs/>
                <w:color w:val="CD303C" w:themeColor="accent3"/>
              </w:rPr>
              <w:t xml:space="preserve"> </w:t>
            </w:r>
            <w:r w:rsidRPr="008142B8">
              <w:t xml:space="preserve">- </w:t>
            </w:r>
            <w:r w:rsidRPr="001E15EC">
              <w:rPr>
                <w:b/>
                <w:bCs/>
              </w:rPr>
              <w:t>9.08</w:t>
            </w:r>
            <w:r w:rsidRPr="008142B8">
              <w:t xml:space="preserve"> || Pass out Year -2024</w:t>
            </w:r>
          </w:p>
          <w:p w14:paraId="5B658086" w14:textId="77777777" w:rsidR="008D72DC" w:rsidRDefault="008D72DC" w:rsidP="008D72DC">
            <w:pPr>
              <w:pStyle w:val="ListParagraph"/>
              <w:numPr>
                <w:ilvl w:val="0"/>
                <w:numId w:val="9"/>
              </w:numPr>
            </w:pPr>
            <w:r w:rsidRPr="008D72DC">
              <w:rPr>
                <w:b/>
                <w:bCs/>
              </w:rPr>
              <w:t xml:space="preserve">Hooghly Branch (govt.) School </w:t>
            </w:r>
            <w:r>
              <w:t>– Hs [</w:t>
            </w:r>
            <w:r w:rsidRPr="008D72DC">
              <w:rPr>
                <w:b/>
                <w:bCs/>
                <w:color w:val="00B0F0"/>
              </w:rPr>
              <w:t>Pass Out Year</w:t>
            </w:r>
            <w:r>
              <w:t xml:space="preserve"> - 2020] </w:t>
            </w:r>
          </w:p>
          <w:p w14:paraId="16FCD860" w14:textId="77777777" w:rsidR="008D72DC" w:rsidRDefault="008D72DC" w:rsidP="008D72DC">
            <w:r>
              <w:t xml:space="preserve">              </w:t>
            </w:r>
            <w:r w:rsidRPr="008D72DC">
              <w:rPr>
                <w:b/>
                <w:bCs/>
                <w:color w:val="CD303C" w:themeColor="accent3"/>
              </w:rPr>
              <w:t>Marks</w:t>
            </w:r>
            <w:r>
              <w:t xml:space="preserve"> – 91% || </w:t>
            </w:r>
          </w:p>
          <w:p w14:paraId="3C7AEF62" w14:textId="046D5EE0" w:rsidR="008D72DC" w:rsidRPr="008142B8" w:rsidRDefault="008D72DC" w:rsidP="008D72DC">
            <w:r>
              <w:t xml:space="preserve">             Secondary Exam [</w:t>
            </w:r>
            <w:r w:rsidRPr="008D72DC">
              <w:rPr>
                <w:b/>
                <w:bCs/>
                <w:color w:val="00B0F0"/>
              </w:rPr>
              <w:t>Pass Out Year</w:t>
            </w:r>
            <w:r>
              <w:t xml:space="preserve"> – 2020] </w:t>
            </w:r>
            <w:r w:rsidR="0082168E">
              <w:t>[</w:t>
            </w:r>
            <w:r w:rsidR="0082168E" w:rsidRPr="0082168E">
              <w:rPr>
                <w:b/>
                <w:bCs/>
                <w:color w:val="CD303C" w:themeColor="accent3"/>
              </w:rPr>
              <w:t>Marks</w:t>
            </w:r>
            <w:r w:rsidR="0082168E">
              <w:t xml:space="preserve"> –94%]</w:t>
            </w:r>
          </w:p>
          <w:p w14:paraId="5AC75A8B" w14:textId="28F7DD6F" w:rsidR="008142B8" w:rsidRPr="006F0E51" w:rsidRDefault="008142B8" w:rsidP="008142B8"/>
        </w:tc>
      </w:tr>
      <w:tr w:rsidR="00555003" w14:paraId="1386B0CC" w14:textId="77777777" w:rsidTr="008142B8">
        <w:trPr>
          <w:trHeight w:val="1290"/>
          <w:jc w:val="center"/>
        </w:trPr>
        <w:tc>
          <w:tcPr>
            <w:tcW w:w="2940" w:type="dxa"/>
          </w:tcPr>
          <w:p w14:paraId="777ABB5D" w14:textId="77777777" w:rsidR="001E15EC" w:rsidRDefault="001E15E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14156765" w14:textId="2B9B14D3" w:rsidR="00555003" w:rsidRDefault="00335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I’m Anik Dutta. Currently I’m pursuing my B. Tech on CSE in Sister Nivedita University. I am</w:t>
            </w:r>
            <w:r w:rsidR="008F7825">
              <w:rPr>
                <w:rFonts w:ascii="Times New Roman" w:hAnsi="Times New Roman" w:cs="Times New Roman"/>
              </w:rPr>
              <w:t xml:space="preserve"> interested in web development, cloud computing.</w:t>
            </w:r>
          </w:p>
        </w:tc>
        <w:tc>
          <w:tcPr>
            <w:tcW w:w="423" w:type="dxa"/>
            <w:vMerge/>
          </w:tcPr>
          <w:p w14:paraId="142C47EA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01CF94A8" w14:textId="77777777" w:rsidR="00555003" w:rsidRPr="00590471" w:rsidRDefault="00555003" w:rsidP="00222466"/>
        </w:tc>
      </w:tr>
      <w:tr w:rsidR="00555003" w14:paraId="7A37A421" w14:textId="77777777" w:rsidTr="008142B8">
        <w:trPr>
          <w:trHeight w:val="543"/>
          <w:jc w:val="center"/>
        </w:trPr>
        <w:tc>
          <w:tcPr>
            <w:tcW w:w="2940" w:type="dxa"/>
            <w:vAlign w:val="center"/>
          </w:tcPr>
          <w:p w14:paraId="31394BB1" w14:textId="77777777" w:rsidR="00555003" w:rsidRPr="00222466" w:rsidRDefault="00000000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sdt>
              <w:sdtPr>
                <w:rPr>
                  <w:b/>
                  <w:bCs/>
                  <w:color w:val="F05535" w:themeColor="accent4"/>
                </w:rPr>
                <w:id w:val="1645700282"/>
                <w:placeholder>
                  <w:docPart w:val="AA1EB229AD054DDBA5C6BF2D9CC564AA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color w:val="CC2F0F" w:themeColor="accent4" w:themeShade="BF"/>
                </w:rPr>
              </w:sdtEndPr>
              <w:sdtContent>
                <w:r w:rsidR="00555003" w:rsidRPr="00222466">
                  <w:t>[</w:t>
                </w:r>
                <w:r w:rsidR="00555003">
                  <w:t xml:space="preserve">Your </w:t>
                </w:r>
                <w:r w:rsidR="00555003" w:rsidRPr="00222466">
                  <w:t>Address]</w:t>
                </w:r>
              </w:sdtContent>
            </w:sdt>
          </w:p>
          <w:p w14:paraId="7E199E03" w14:textId="77777777" w:rsidR="00555003" w:rsidRPr="00222466" w:rsidRDefault="00000000" w:rsidP="00222466">
            <w:pPr>
              <w:pStyle w:val="Information"/>
            </w:pPr>
            <w:sdt>
              <w:sdtPr>
                <w:id w:val="-798381348"/>
                <w:placeholder>
                  <w:docPart w:val="86BE937A4D1B4BEFBA886D4D02A9099B"/>
                </w:placeholder>
                <w:temporary/>
                <w:showingPlcHdr/>
                <w15:appearance w15:val="hidden"/>
              </w:sdtPr>
              <w:sdtContent>
                <w:r w:rsidR="00555003" w:rsidRPr="00222466">
                  <w:t>[City, ST ZIP Code]</w:t>
                </w:r>
              </w:sdtContent>
            </w:sdt>
          </w:p>
        </w:tc>
        <w:tc>
          <w:tcPr>
            <w:tcW w:w="423" w:type="dxa"/>
            <w:vMerge/>
          </w:tcPr>
          <w:p w14:paraId="37CFDBB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3C2BDFDB" w14:textId="77777777" w:rsidR="00555003" w:rsidRDefault="00555003" w:rsidP="005801E5">
            <w:pPr>
              <w:pStyle w:val="Heading1"/>
            </w:pPr>
          </w:p>
        </w:tc>
      </w:tr>
      <w:tr w:rsidR="00555003" w14:paraId="40E7E24F" w14:textId="77777777" w:rsidTr="008142B8">
        <w:trPr>
          <w:trHeight w:val="183"/>
          <w:jc w:val="center"/>
        </w:trPr>
        <w:tc>
          <w:tcPr>
            <w:tcW w:w="2940" w:type="dxa"/>
            <w:vAlign w:val="center"/>
          </w:tcPr>
          <w:p w14:paraId="43A08272" w14:textId="77777777"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14:paraId="7FB91E03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7BC147AE" w14:textId="77777777" w:rsidR="00555003" w:rsidRDefault="00555003" w:rsidP="005801E5">
            <w:pPr>
              <w:pStyle w:val="Heading1"/>
            </w:pPr>
          </w:p>
        </w:tc>
      </w:tr>
      <w:tr w:rsidR="00555003" w14:paraId="365598A1" w14:textId="77777777" w:rsidTr="008142B8">
        <w:trPr>
          <w:trHeight w:val="624"/>
          <w:jc w:val="center"/>
        </w:trPr>
        <w:tc>
          <w:tcPr>
            <w:tcW w:w="2940" w:type="dxa"/>
            <w:vAlign w:val="center"/>
          </w:tcPr>
          <w:p w14:paraId="58549956" w14:textId="77777777" w:rsidR="00555003" w:rsidRDefault="00080F7B" w:rsidP="00222466">
            <w:pPr>
              <w:pStyle w:val="Information"/>
            </w:pPr>
            <w:r>
              <w:t>Old Kap</w:t>
            </w:r>
            <w:r w:rsidR="008F7825">
              <w:t>asdanga,712103</w:t>
            </w:r>
          </w:p>
          <w:p w14:paraId="1AE1D388" w14:textId="67D8D18D" w:rsidR="008F7825" w:rsidRPr="00222466" w:rsidRDefault="008F7825" w:rsidP="00222466">
            <w:pPr>
              <w:pStyle w:val="Information"/>
            </w:pPr>
            <w:r>
              <w:t>Hooghly, West Bengal</w:t>
            </w:r>
          </w:p>
        </w:tc>
        <w:tc>
          <w:tcPr>
            <w:tcW w:w="423" w:type="dxa"/>
            <w:vMerge/>
          </w:tcPr>
          <w:p w14:paraId="647CD249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239C181B" w14:textId="77777777" w:rsidR="00555003" w:rsidRDefault="00555003" w:rsidP="005801E5">
            <w:pPr>
              <w:pStyle w:val="Heading1"/>
            </w:pPr>
          </w:p>
        </w:tc>
      </w:tr>
      <w:tr w:rsidR="00555003" w14:paraId="4A4F6F80" w14:textId="77777777" w:rsidTr="008142B8">
        <w:trPr>
          <w:trHeight w:val="183"/>
          <w:jc w:val="center"/>
        </w:trPr>
        <w:tc>
          <w:tcPr>
            <w:tcW w:w="2940" w:type="dxa"/>
            <w:vAlign w:val="center"/>
          </w:tcPr>
          <w:p w14:paraId="0CCD23A5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34DD2B89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23DC0242" w14:textId="77777777" w:rsidR="00555003" w:rsidRDefault="00555003" w:rsidP="005801E5">
            <w:pPr>
              <w:pStyle w:val="Heading1"/>
            </w:pPr>
          </w:p>
        </w:tc>
      </w:tr>
      <w:tr w:rsidR="00555003" w14:paraId="5F4CD55E" w14:textId="77777777" w:rsidTr="008142B8">
        <w:trPr>
          <w:trHeight w:val="633"/>
          <w:jc w:val="center"/>
        </w:trPr>
        <w:tc>
          <w:tcPr>
            <w:tcW w:w="2940" w:type="dxa"/>
            <w:vAlign w:val="center"/>
          </w:tcPr>
          <w:p w14:paraId="64754CF3" w14:textId="0333C65E" w:rsidR="00555003" w:rsidRPr="00222466" w:rsidRDefault="008F7825" w:rsidP="00222466">
            <w:pPr>
              <w:pStyle w:val="Information"/>
            </w:pPr>
            <w:r>
              <w:t>+91 6290775604</w:t>
            </w:r>
          </w:p>
        </w:tc>
        <w:tc>
          <w:tcPr>
            <w:tcW w:w="423" w:type="dxa"/>
            <w:vMerge/>
          </w:tcPr>
          <w:p w14:paraId="0316031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7E82142C" w14:textId="77777777" w:rsidR="00555003" w:rsidRDefault="00555003" w:rsidP="005801E5">
            <w:pPr>
              <w:pStyle w:val="Heading1"/>
            </w:pPr>
          </w:p>
        </w:tc>
      </w:tr>
      <w:tr w:rsidR="00555003" w14:paraId="154F51D6" w14:textId="77777777" w:rsidTr="008142B8">
        <w:trPr>
          <w:trHeight w:val="174"/>
          <w:jc w:val="center"/>
        </w:trPr>
        <w:tc>
          <w:tcPr>
            <w:tcW w:w="2940" w:type="dxa"/>
            <w:vAlign w:val="center"/>
          </w:tcPr>
          <w:p w14:paraId="21A271F5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6FFA92A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7AD9EC68" w14:textId="77777777" w:rsidR="00555003" w:rsidRDefault="00555003" w:rsidP="005801E5">
            <w:pPr>
              <w:pStyle w:val="Heading1"/>
            </w:pPr>
          </w:p>
        </w:tc>
      </w:tr>
      <w:tr w:rsidR="00555003" w14:paraId="439D42E6" w14:textId="77777777" w:rsidTr="008142B8">
        <w:trPr>
          <w:trHeight w:val="633"/>
          <w:jc w:val="center"/>
        </w:trPr>
        <w:tc>
          <w:tcPr>
            <w:tcW w:w="2940" w:type="dxa"/>
            <w:vAlign w:val="center"/>
          </w:tcPr>
          <w:p w14:paraId="1F03428E" w14:textId="7E1B26E7" w:rsidR="00555003" w:rsidRPr="00222466" w:rsidRDefault="008F7825" w:rsidP="00222466">
            <w:pPr>
              <w:pStyle w:val="Information"/>
            </w:pPr>
            <w:r>
              <w:t>Anikdutta0810@gmail.com</w:t>
            </w:r>
          </w:p>
        </w:tc>
        <w:tc>
          <w:tcPr>
            <w:tcW w:w="423" w:type="dxa"/>
            <w:vMerge/>
          </w:tcPr>
          <w:p w14:paraId="5B1D03D2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03287F03" w14:textId="77777777" w:rsidR="00555003" w:rsidRDefault="00555003" w:rsidP="005801E5">
            <w:pPr>
              <w:pStyle w:val="Heading1"/>
            </w:pPr>
          </w:p>
        </w:tc>
      </w:tr>
      <w:tr w:rsidR="00555003" w14:paraId="1F7CE8C0" w14:textId="77777777" w:rsidTr="008142B8">
        <w:trPr>
          <w:trHeight w:val="2448"/>
          <w:jc w:val="center"/>
        </w:trPr>
        <w:tc>
          <w:tcPr>
            <w:tcW w:w="2940" w:type="dxa"/>
          </w:tcPr>
          <w:p w14:paraId="5F3BFE50" w14:textId="77777777" w:rsidR="00555003" w:rsidRDefault="00555003" w:rsidP="00222466"/>
          <w:p w14:paraId="031C3CDD" w14:textId="3255FE91" w:rsidR="00080F7B" w:rsidRPr="00080F7B" w:rsidRDefault="00080F7B" w:rsidP="00222466">
            <w:pPr>
              <w:rPr>
                <w:b/>
                <w:bCs/>
              </w:rPr>
            </w:pPr>
            <w:r w:rsidRPr="00080F7B">
              <w:rPr>
                <w:b/>
                <w:bCs/>
                <w:color w:val="FFFFFF" w:themeColor="background1"/>
              </w:rPr>
              <w:t>http</w:t>
            </w:r>
            <w:r w:rsidR="00C552AB">
              <w:rPr>
                <w:b/>
                <w:bCs/>
                <w:color w:val="FFFFFF" w:themeColor="background1"/>
              </w:rPr>
              <w:t>s</w:t>
            </w:r>
            <w:r w:rsidRPr="00080F7B">
              <w:rPr>
                <w:b/>
                <w:bCs/>
                <w:color w:val="FFFFFF" w:themeColor="background1"/>
              </w:rPr>
              <w:t>://anik-coder.in/</w:t>
            </w:r>
          </w:p>
        </w:tc>
        <w:tc>
          <w:tcPr>
            <w:tcW w:w="423" w:type="dxa"/>
          </w:tcPr>
          <w:p w14:paraId="6D57A374" w14:textId="77777777" w:rsidR="00555003" w:rsidRDefault="00555003" w:rsidP="00222466"/>
        </w:tc>
        <w:tc>
          <w:tcPr>
            <w:tcW w:w="6601" w:type="dxa"/>
            <w:vMerge/>
          </w:tcPr>
          <w:p w14:paraId="562689AF" w14:textId="77777777" w:rsidR="00555003" w:rsidRDefault="00555003" w:rsidP="00222466"/>
        </w:tc>
      </w:tr>
    </w:tbl>
    <w:p w14:paraId="15F9CFFD" w14:textId="77777777" w:rsidR="007F5B63" w:rsidRPr="00CE1E3D" w:rsidRDefault="007F5B63" w:rsidP="00CE1E3D">
      <w:pPr>
        <w:pStyle w:val="BodyText"/>
      </w:pPr>
    </w:p>
    <w:sectPr w:rsidR="007F5B63" w:rsidRPr="00CE1E3D" w:rsidSect="005E1FF7">
      <w:headerReference w:type="default" r:id="rId25"/>
      <w:type w:val="continuous"/>
      <w:pgSz w:w="12240" w:h="15840" w:code="1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A8ADC" w14:textId="77777777" w:rsidR="005C2205" w:rsidRDefault="005C2205" w:rsidP="00590471">
      <w:r>
        <w:separator/>
      </w:r>
    </w:p>
  </w:endnote>
  <w:endnote w:type="continuationSeparator" w:id="0">
    <w:p w14:paraId="0541FD8B" w14:textId="77777777" w:rsidR="005C2205" w:rsidRDefault="005C220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156F" w14:textId="77777777" w:rsidR="005C2205" w:rsidRDefault="005C2205" w:rsidP="00590471">
      <w:r>
        <w:separator/>
      </w:r>
    </w:p>
  </w:footnote>
  <w:footnote w:type="continuationSeparator" w:id="0">
    <w:p w14:paraId="28AD9EBF" w14:textId="77777777" w:rsidR="005C2205" w:rsidRDefault="005C220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B54C" w14:textId="77777777"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04086475"/>
    <w:multiLevelType w:val="hybridMultilevel"/>
    <w:tmpl w:val="706C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A3775"/>
    <w:multiLevelType w:val="hybridMultilevel"/>
    <w:tmpl w:val="7ADA9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24D6F"/>
    <w:multiLevelType w:val="hybridMultilevel"/>
    <w:tmpl w:val="CABAF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56B15"/>
    <w:multiLevelType w:val="hybridMultilevel"/>
    <w:tmpl w:val="8B825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E5576"/>
    <w:multiLevelType w:val="hybridMultilevel"/>
    <w:tmpl w:val="C00C0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8615">
    <w:abstractNumId w:val="1"/>
  </w:num>
  <w:num w:numId="2" w16cid:durableId="241916622">
    <w:abstractNumId w:val="3"/>
  </w:num>
  <w:num w:numId="3" w16cid:durableId="826628473">
    <w:abstractNumId w:val="0"/>
  </w:num>
  <w:num w:numId="4" w16cid:durableId="310252986">
    <w:abstractNumId w:val="0"/>
    <w:lvlOverride w:ilvl="0">
      <w:startOverride w:val="1"/>
    </w:lvlOverride>
  </w:num>
  <w:num w:numId="5" w16cid:durableId="438451098">
    <w:abstractNumId w:val="6"/>
  </w:num>
  <w:num w:numId="6" w16cid:durableId="1418941371">
    <w:abstractNumId w:val="2"/>
  </w:num>
  <w:num w:numId="7" w16cid:durableId="277026009">
    <w:abstractNumId w:val="7"/>
  </w:num>
  <w:num w:numId="8" w16cid:durableId="155653072">
    <w:abstractNumId w:val="5"/>
  </w:num>
  <w:num w:numId="9" w16cid:durableId="44003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2F"/>
    <w:rsid w:val="00060042"/>
    <w:rsid w:val="00080F7B"/>
    <w:rsid w:val="000E0114"/>
    <w:rsid w:val="000F7D04"/>
    <w:rsid w:val="00150ABD"/>
    <w:rsid w:val="001E15EC"/>
    <w:rsid w:val="00222466"/>
    <w:rsid w:val="00332A22"/>
    <w:rsid w:val="003357A4"/>
    <w:rsid w:val="003915D0"/>
    <w:rsid w:val="003D3540"/>
    <w:rsid w:val="00460741"/>
    <w:rsid w:val="0046469F"/>
    <w:rsid w:val="00472C27"/>
    <w:rsid w:val="00555003"/>
    <w:rsid w:val="005801E5"/>
    <w:rsid w:val="00590471"/>
    <w:rsid w:val="005C2205"/>
    <w:rsid w:val="005D01FA"/>
    <w:rsid w:val="005E1FF7"/>
    <w:rsid w:val="0063554B"/>
    <w:rsid w:val="006F0E51"/>
    <w:rsid w:val="00775A47"/>
    <w:rsid w:val="007913A5"/>
    <w:rsid w:val="007C00B9"/>
    <w:rsid w:val="007F5B63"/>
    <w:rsid w:val="008142B8"/>
    <w:rsid w:val="0082168E"/>
    <w:rsid w:val="00846CB9"/>
    <w:rsid w:val="008472E9"/>
    <w:rsid w:val="0087262F"/>
    <w:rsid w:val="008C2CFC"/>
    <w:rsid w:val="008D72DC"/>
    <w:rsid w:val="008F7825"/>
    <w:rsid w:val="00906894"/>
    <w:rsid w:val="00990D07"/>
    <w:rsid w:val="009C3466"/>
    <w:rsid w:val="009D29A6"/>
    <w:rsid w:val="00A651F7"/>
    <w:rsid w:val="00AA1D7C"/>
    <w:rsid w:val="00AF617F"/>
    <w:rsid w:val="00B3679D"/>
    <w:rsid w:val="00B6466C"/>
    <w:rsid w:val="00B73F27"/>
    <w:rsid w:val="00BB7498"/>
    <w:rsid w:val="00C16D9F"/>
    <w:rsid w:val="00C552AB"/>
    <w:rsid w:val="00C735B3"/>
    <w:rsid w:val="00CE1E3D"/>
    <w:rsid w:val="00D975C6"/>
    <w:rsid w:val="00DF2F8A"/>
    <w:rsid w:val="00E90A60"/>
    <w:rsid w:val="00EE7E09"/>
    <w:rsid w:val="00F0223C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D8F7E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5E1FF7"/>
    <w:rPr>
      <w:b/>
      <w:bCs/>
      <w:color w:val="CC2F0F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80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080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5.jp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hackerrank.com/anikdutta081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hackerrank.com/certificates/aab8037b33f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file:///D:\Desktop\anik-coder.in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github.com/anik0810/Pdf-Convert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hackerrank.com/certificates/d5a50db5a5d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adventurous-essence.in/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1\AppData\Roaming\Microsoft\Templates\Contemporary%20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EB229AD054DDBA5C6BF2D9CC56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C3619-EF6A-4941-8CF8-0E0D953909E7}"/>
      </w:docPartPr>
      <w:docPartBody>
        <w:p w:rsidR="00BF4138" w:rsidRDefault="00000000">
          <w:pPr>
            <w:pStyle w:val="AA1EB229AD054DDBA5C6BF2D9CC564AA"/>
          </w:pPr>
          <w:r w:rsidRPr="00222466">
            <w:t>[</w:t>
          </w:r>
          <w:r>
            <w:t xml:space="preserve">Your </w:t>
          </w:r>
          <w:r w:rsidRPr="00222466">
            <w:t>Address]</w:t>
          </w:r>
        </w:p>
      </w:docPartBody>
    </w:docPart>
    <w:docPart>
      <w:docPartPr>
        <w:name w:val="86BE937A4D1B4BEFBA886D4D02A9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A99EE-E3DF-4B19-B4D5-E30DA1A956B1}"/>
      </w:docPartPr>
      <w:docPartBody>
        <w:p w:rsidR="00BF4138" w:rsidRDefault="00000000">
          <w:pPr>
            <w:pStyle w:val="86BE937A4D1B4BEFBA886D4D02A9099B"/>
          </w:pPr>
          <w:r w:rsidRPr="00222466">
            <w:t>[City,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41"/>
    <w:rsid w:val="00010B41"/>
    <w:rsid w:val="007537C0"/>
    <w:rsid w:val="00A03941"/>
    <w:rsid w:val="00A70BE3"/>
    <w:rsid w:val="00BF4138"/>
    <w:rsid w:val="00C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1EB229AD054DDBA5C6BF2D9CC564AA">
    <w:name w:val="AA1EB229AD054DDBA5C6BF2D9CC564AA"/>
  </w:style>
  <w:style w:type="paragraph" w:customStyle="1" w:styleId="86BE937A4D1B4BEFBA886D4D02A9099B">
    <w:name w:val="86BE937A4D1B4BEFBA886D4D02A9099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2022-09-03T08:47:00Z</dcterms:created>
  <dcterms:modified xsi:type="dcterms:W3CDTF">2022-09-03T08:51:00Z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